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407" w14:textId="77777777" w:rsidR="00E32082" w:rsidRDefault="00E32082">
      <w:pPr>
        <w:pStyle w:val="Corpodetexto"/>
      </w:pPr>
      <w:bookmarkStart w:id="0" w:name="bkRunHead"/>
    </w:p>
    <w:p w14:paraId="51419CB3" w14:textId="77777777" w:rsidR="00E32082" w:rsidRDefault="00E32082">
      <w:pPr>
        <w:pStyle w:val="Corpodetexto"/>
      </w:pPr>
    </w:p>
    <w:p w14:paraId="5D25581E" w14:textId="77777777" w:rsidR="00E32082" w:rsidRDefault="00E32082">
      <w:pPr>
        <w:pStyle w:val="Corpodetexto"/>
      </w:pPr>
    </w:p>
    <w:p w14:paraId="7CB24F9C" w14:textId="0C450C8A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645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5B5445F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B0DA41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655E0F5A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647FE495" w14:textId="21775F5B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481337">
        <w:rPr>
          <w:rFonts w:asciiTheme="minorHAnsi" w:hAnsiTheme="minorHAnsi" w:cstheme="minorHAnsi"/>
          <w:b/>
          <w:color w:val="000000"/>
          <w:sz w:val="36"/>
          <w:szCs w:val="36"/>
        </w:rPr>
        <w:t>Sistemas Gráficos e Interação</w:t>
      </w:r>
    </w:p>
    <w:p w14:paraId="19710FC2" w14:textId="0781D48B" w:rsidR="00E32082" w:rsidRPr="00B731BA" w:rsidRDefault="00481337" w:rsidP="00E3208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Entrega Final</w:t>
      </w:r>
    </w:p>
    <w:p w14:paraId="217640F9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bookmarkEnd w:id="0"/>
    <w:p w14:paraId="50A74C79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62868805" w14:textId="77777777" w:rsidR="00481337" w:rsidRPr="00481337" w:rsidRDefault="00481337" w:rsidP="0048133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481337">
        <w:rPr>
          <w:rStyle w:val="normaltextrun"/>
          <w:rFonts w:asciiTheme="minorHAnsi" w:hAnsiTheme="minorHAnsi" w:cstheme="minorHAnsi"/>
          <w:b/>
          <w:bCs/>
        </w:rPr>
        <w:t>Turma 3DF _ Grupo 25</w:t>
      </w:r>
      <w:r w:rsidRPr="00481337">
        <w:rPr>
          <w:rStyle w:val="normaltextrun"/>
          <w:rFonts w:asciiTheme="minorHAnsi" w:hAnsiTheme="minorHAnsi" w:cstheme="minorHAnsi"/>
        </w:rPr>
        <w:t> </w:t>
      </w:r>
      <w:r w:rsidRPr="00481337">
        <w:rPr>
          <w:rStyle w:val="eop"/>
          <w:rFonts w:asciiTheme="minorHAnsi" w:hAnsiTheme="minorHAnsi" w:cstheme="minorHAnsi"/>
        </w:rPr>
        <w:t> </w:t>
      </w:r>
    </w:p>
    <w:p w14:paraId="5E1D11D7" w14:textId="77777777" w:rsidR="00481337" w:rsidRPr="00481337" w:rsidRDefault="00481337" w:rsidP="0048133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481337">
        <w:rPr>
          <w:rStyle w:val="normaltextrun"/>
          <w:rFonts w:asciiTheme="minorHAnsi" w:hAnsiTheme="minorHAnsi" w:cstheme="minorHAnsi"/>
        </w:rPr>
        <w:t>1200625 – Sérgio Lopes  </w:t>
      </w:r>
      <w:r w:rsidRPr="00481337">
        <w:rPr>
          <w:rStyle w:val="eop"/>
          <w:rFonts w:asciiTheme="minorHAnsi" w:hAnsiTheme="minorHAnsi" w:cstheme="minorHAnsi"/>
        </w:rPr>
        <w:t> </w:t>
      </w:r>
    </w:p>
    <w:p w14:paraId="1C423FC5" w14:textId="77777777" w:rsidR="00481337" w:rsidRPr="00481337" w:rsidRDefault="00481337" w:rsidP="0048133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481337">
        <w:rPr>
          <w:rStyle w:val="normaltextrun"/>
          <w:rFonts w:asciiTheme="minorHAnsi" w:hAnsiTheme="minorHAnsi" w:cstheme="minorHAnsi"/>
        </w:rPr>
        <w:t>1200628 – Tiago Freitas  </w:t>
      </w:r>
      <w:r w:rsidRPr="00481337">
        <w:rPr>
          <w:rStyle w:val="eop"/>
          <w:rFonts w:asciiTheme="minorHAnsi" w:hAnsiTheme="minorHAnsi" w:cstheme="minorHAnsi"/>
        </w:rPr>
        <w:t> </w:t>
      </w:r>
    </w:p>
    <w:p w14:paraId="34953A2A" w14:textId="77777777" w:rsidR="00481337" w:rsidRPr="00481337" w:rsidRDefault="00481337" w:rsidP="0048133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481337">
        <w:rPr>
          <w:rStyle w:val="normaltextrun"/>
          <w:rFonts w:asciiTheme="minorHAnsi" w:hAnsiTheme="minorHAnsi" w:cstheme="minorHAnsi"/>
        </w:rPr>
        <w:t>1201386 – Rita Sobral  </w:t>
      </w:r>
      <w:r w:rsidRPr="00481337">
        <w:rPr>
          <w:rStyle w:val="eop"/>
          <w:rFonts w:asciiTheme="minorHAnsi" w:hAnsiTheme="minorHAnsi" w:cstheme="minorHAnsi"/>
        </w:rPr>
        <w:t> </w:t>
      </w:r>
    </w:p>
    <w:p w14:paraId="5BE52FAD" w14:textId="77777777" w:rsidR="00481337" w:rsidRPr="00481337" w:rsidRDefault="00481337" w:rsidP="0048133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481337">
        <w:rPr>
          <w:rStyle w:val="normaltextrun"/>
          <w:rFonts w:asciiTheme="minorHAnsi" w:hAnsiTheme="minorHAnsi" w:cstheme="minorHAnsi"/>
        </w:rPr>
        <w:t>1202016 – Vasco Azevedo</w:t>
      </w:r>
    </w:p>
    <w:p w14:paraId="2E7972EA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043A4830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4AF0105C" w14:textId="5E30125D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1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481337">
        <w:rPr>
          <w:rFonts w:asciiTheme="minorHAnsi" w:eastAsia="Arial Narrow" w:hAnsiTheme="minorHAnsi" w:cstheme="minorHAnsi"/>
          <w:b/>
        </w:rPr>
        <w:t>08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481337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481337">
        <w:rPr>
          <w:rFonts w:asciiTheme="minorHAnsi" w:eastAsia="Arial Narrow" w:hAnsiTheme="minorHAnsi" w:cstheme="minorHAnsi"/>
          <w:b/>
        </w:rPr>
        <w:t>2023</w:t>
      </w:r>
    </w:p>
    <w:p w14:paraId="050B3D8C" w14:textId="26B0C712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bookmarkEnd w:id="1"/>
    <w:p w14:paraId="266686CF" w14:textId="744869CF" w:rsidR="00B731BA" w:rsidRDefault="00481337" w:rsidP="00481337">
      <w:pPr>
        <w:pStyle w:val="Ttulo2"/>
        <w:rPr>
          <w:rFonts w:eastAsia="Arial Narrow"/>
          <w:u w:val="single"/>
        </w:rPr>
      </w:pPr>
      <w:r>
        <w:rPr>
          <w:rFonts w:eastAsia="Arial Narrow"/>
          <w:u w:val="single"/>
        </w:rPr>
        <w:lastRenderedPageBreak/>
        <w:t>Descrição do Trabalho Desenvolvido</w:t>
      </w:r>
    </w:p>
    <w:p w14:paraId="19102383" w14:textId="02E3C670" w:rsidR="00481337" w:rsidRDefault="00310386" w:rsidP="00CB7B08">
      <w:pPr>
        <w:rPr>
          <w:rFonts w:eastAsia="Arial Narrow"/>
        </w:rPr>
      </w:pPr>
      <w:r w:rsidRPr="00310386">
        <w:rPr>
          <w:rFonts w:eastAsia="Arial Narrow"/>
        </w:rPr>
        <w:t xml:space="preserve">O trabalho </w:t>
      </w:r>
      <w:r w:rsidR="00911CCA">
        <w:rPr>
          <w:rFonts w:eastAsia="Arial Narrow"/>
        </w:rPr>
        <w:t>desenvolvido</w:t>
      </w:r>
      <w:r w:rsidRPr="00310386">
        <w:rPr>
          <w:rFonts w:eastAsia="Arial Narrow"/>
        </w:rPr>
        <w:t xml:space="preserve"> consiste na representação gráfica de uma rede </w:t>
      </w:r>
      <w:r>
        <w:rPr>
          <w:rFonts w:eastAsia="Arial Narrow"/>
        </w:rPr>
        <w:t>viária</w:t>
      </w:r>
      <w:r w:rsidRPr="00310386">
        <w:rPr>
          <w:rFonts w:eastAsia="Arial Narrow"/>
        </w:rPr>
        <w:t xml:space="preserve"> em formato de grafo</w:t>
      </w:r>
      <w:r w:rsidR="00BA3C7D">
        <w:rPr>
          <w:rFonts w:eastAsia="Arial Narrow"/>
        </w:rPr>
        <w:t xml:space="preserve"> em que os</w:t>
      </w:r>
      <w:r w:rsidR="000B2BD2">
        <w:rPr>
          <w:rFonts w:eastAsia="Arial Narrow"/>
        </w:rPr>
        <w:t xml:space="preserve"> </w:t>
      </w:r>
      <w:proofErr w:type="gramStart"/>
      <w:r w:rsidR="00911CCA">
        <w:rPr>
          <w:rFonts w:eastAsia="Arial Narrow"/>
        </w:rPr>
        <w:t>n</w:t>
      </w:r>
      <w:r w:rsidR="00BA3C7D">
        <w:rPr>
          <w:rFonts w:eastAsia="Arial Narrow"/>
        </w:rPr>
        <w:t>ós representam</w:t>
      </w:r>
      <w:proofErr w:type="gramEnd"/>
      <w:r w:rsidR="00BA3C7D">
        <w:rPr>
          <w:rFonts w:eastAsia="Arial Narrow"/>
        </w:rPr>
        <w:t xml:space="preserve"> a localização dos diferentes armazéns,</w:t>
      </w:r>
      <w:r w:rsidR="00C15011">
        <w:rPr>
          <w:rFonts w:eastAsia="Arial Narrow"/>
        </w:rPr>
        <w:t xml:space="preserve"> </w:t>
      </w:r>
      <w:r w:rsidR="000B2BD2">
        <w:rPr>
          <w:rFonts w:eastAsia="Arial Narrow"/>
        </w:rPr>
        <w:t xml:space="preserve">os elementos de ligação </w:t>
      </w:r>
      <w:r w:rsidR="001264B6">
        <w:rPr>
          <w:rFonts w:eastAsia="Arial Narrow"/>
        </w:rPr>
        <w:t xml:space="preserve">são as rampas e </w:t>
      </w:r>
      <w:r w:rsidRPr="00310386">
        <w:rPr>
          <w:rFonts w:eastAsia="Arial Narrow"/>
        </w:rPr>
        <w:t xml:space="preserve">os </w:t>
      </w:r>
      <w:r w:rsidR="00443594">
        <w:rPr>
          <w:rFonts w:eastAsia="Arial Narrow"/>
        </w:rPr>
        <w:t xml:space="preserve">arcos representam </w:t>
      </w:r>
      <w:r w:rsidR="0013335E">
        <w:rPr>
          <w:rFonts w:eastAsia="Arial Narrow"/>
        </w:rPr>
        <w:t xml:space="preserve">os percursos que fazem parte da nossa rede viária. </w:t>
      </w:r>
      <w:r w:rsidR="00363774">
        <w:rPr>
          <w:rFonts w:eastAsia="Arial Narrow"/>
        </w:rPr>
        <w:t>Sendo em cada nó visível o identificador do respetivo armazém</w:t>
      </w:r>
      <w:r w:rsidR="00CB7B08">
        <w:rPr>
          <w:rFonts w:eastAsia="Arial Narrow"/>
        </w:rPr>
        <w:t>.</w:t>
      </w:r>
    </w:p>
    <w:p w14:paraId="57A8A8F4" w14:textId="77777777" w:rsidR="00C65B33" w:rsidRDefault="00C65B33" w:rsidP="00CB7B08">
      <w:pPr>
        <w:rPr>
          <w:rFonts w:eastAsia="Arial Narrow"/>
        </w:rPr>
      </w:pPr>
    </w:p>
    <w:p w14:paraId="017F07A5" w14:textId="1ED86334" w:rsidR="00C65B33" w:rsidRDefault="00C65B33" w:rsidP="00CB7B08">
      <w:pPr>
        <w:rPr>
          <w:rFonts w:eastAsia="Arial Narrow"/>
        </w:rPr>
      </w:pPr>
      <w:r>
        <w:rPr>
          <w:rFonts w:eastAsia="Arial Narrow"/>
        </w:rPr>
        <w:t>N</w:t>
      </w:r>
      <w:r w:rsidR="00E177A7">
        <w:rPr>
          <w:rFonts w:eastAsia="Arial Narrow"/>
        </w:rPr>
        <w:t xml:space="preserve">a solução desenvolvida é também possível visualizar </w:t>
      </w:r>
      <w:r w:rsidR="008E423A">
        <w:rPr>
          <w:rFonts w:eastAsia="Arial Narrow"/>
        </w:rPr>
        <w:t>uma representação gráfica dos armazéns e d</w:t>
      </w:r>
      <w:r w:rsidR="00034768">
        <w:rPr>
          <w:rFonts w:eastAsia="Arial Narrow"/>
        </w:rPr>
        <w:t xml:space="preserve">os camiões, sendo possível </w:t>
      </w:r>
      <w:r w:rsidR="00AD31F4">
        <w:rPr>
          <w:rFonts w:eastAsia="Arial Narrow"/>
        </w:rPr>
        <w:t xml:space="preserve">movimentar o camião pela rede viária. </w:t>
      </w:r>
    </w:p>
    <w:p w14:paraId="50905692" w14:textId="77777777" w:rsidR="00310386" w:rsidRDefault="00310386" w:rsidP="00310386">
      <w:pPr>
        <w:rPr>
          <w:rFonts w:eastAsia="Arial Narrow"/>
        </w:rPr>
      </w:pPr>
    </w:p>
    <w:p w14:paraId="7761B4AC" w14:textId="6D412448" w:rsidR="00481337" w:rsidRDefault="00481337" w:rsidP="00481337">
      <w:pPr>
        <w:pStyle w:val="Ttulo2"/>
        <w:rPr>
          <w:rFonts w:eastAsia="Arial Narrow"/>
          <w:u w:val="single"/>
        </w:rPr>
      </w:pPr>
      <w:r>
        <w:rPr>
          <w:rFonts w:eastAsia="Arial Narrow"/>
          <w:u w:val="single"/>
        </w:rPr>
        <w:t>Tecnologias Utilizadas</w:t>
      </w:r>
    </w:p>
    <w:p w14:paraId="7719BDB0" w14:textId="751C1DC3" w:rsidR="00481337" w:rsidRDefault="00A87676" w:rsidP="00481337">
      <w:pPr>
        <w:rPr>
          <w:rFonts w:eastAsia="Arial Narrow"/>
        </w:rPr>
      </w:pPr>
      <w:r>
        <w:rPr>
          <w:rFonts w:eastAsia="Arial Narrow"/>
        </w:rPr>
        <w:t xml:space="preserve">As tecnologias </w:t>
      </w:r>
      <w:r w:rsidR="004568AA">
        <w:rPr>
          <w:rFonts w:eastAsia="Arial Narrow"/>
        </w:rPr>
        <w:t xml:space="preserve">que foram </w:t>
      </w:r>
      <w:r>
        <w:rPr>
          <w:rFonts w:eastAsia="Arial Narrow"/>
        </w:rPr>
        <w:t xml:space="preserve">utilizadas </w:t>
      </w:r>
      <w:r w:rsidR="004568AA">
        <w:rPr>
          <w:rFonts w:eastAsia="Arial Narrow"/>
        </w:rPr>
        <w:t xml:space="preserve">no desenvolvimento das diferentes User Stories </w:t>
      </w:r>
      <w:r w:rsidR="00571CAA">
        <w:rPr>
          <w:rFonts w:eastAsia="Arial Narrow"/>
        </w:rPr>
        <w:t>deste trabalho foram as seguintes:</w:t>
      </w:r>
    </w:p>
    <w:p w14:paraId="11072368" w14:textId="7AA94494" w:rsidR="00571CAA" w:rsidRPr="00212BEF" w:rsidRDefault="008D01BB" w:rsidP="00571CAA">
      <w:pPr>
        <w:pStyle w:val="PargrafodaLista"/>
        <w:numPr>
          <w:ilvl w:val="0"/>
          <w:numId w:val="18"/>
        </w:numPr>
        <w:rPr>
          <w:rFonts w:eastAsia="Arial Narrow"/>
        </w:rPr>
      </w:pPr>
      <w:r>
        <w:rPr>
          <w:rFonts w:asciiTheme="minorHAnsi" w:eastAsia="Arial Narrow" w:hAnsiTheme="minorHAnsi" w:cstheme="minorHAnsi"/>
        </w:rPr>
        <w:t xml:space="preserve">Linguagem </w:t>
      </w:r>
      <w:r w:rsidR="00212BEF">
        <w:rPr>
          <w:rFonts w:asciiTheme="minorHAnsi" w:eastAsia="Arial Narrow" w:hAnsiTheme="minorHAnsi" w:cstheme="minorHAnsi"/>
        </w:rPr>
        <w:t>de Programação: JavaScript</w:t>
      </w:r>
    </w:p>
    <w:p w14:paraId="3303AA5B" w14:textId="1C8BAA02" w:rsidR="00212BEF" w:rsidRPr="00851C3E" w:rsidRDefault="00E52AF7" w:rsidP="00571CAA">
      <w:pPr>
        <w:pStyle w:val="PargrafodaLista"/>
        <w:numPr>
          <w:ilvl w:val="0"/>
          <w:numId w:val="18"/>
        </w:numPr>
        <w:rPr>
          <w:rFonts w:asciiTheme="minorHAnsi" w:eastAsia="Arial Narrow" w:hAnsiTheme="minorHAnsi" w:cstheme="minorHAnsi"/>
        </w:rPr>
      </w:pPr>
      <w:r w:rsidRPr="00E52AF7">
        <w:rPr>
          <w:rFonts w:asciiTheme="minorHAnsi" w:hAnsiTheme="minorHAnsi" w:cstheme="minorHAnsi"/>
        </w:rPr>
        <w:t>API three</w:t>
      </w:r>
      <w:r w:rsidR="00851C3E">
        <w:rPr>
          <w:rFonts w:asciiTheme="minorHAnsi" w:hAnsiTheme="minorHAnsi" w:cstheme="minorHAnsi"/>
        </w:rPr>
        <w:t>.</w:t>
      </w:r>
      <w:r w:rsidRPr="00E52AF7">
        <w:rPr>
          <w:rFonts w:asciiTheme="minorHAnsi" w:hAnsiTheme="minorHAnsi" w:cstheme="minorHAnsi"/>
        </w:rPr>
        <w:t>js</w:t>
      </w:r>
    </w:p>
    <w:p w14:paraId="2CFF3350" w14:textId="7159E5C9" w:rsidR="0023443D" w:rsidRPr="0023443D" w:rsidRDefault="0023443D" w:rsidP="0023443D">
      <w:pPr>
        <w:pStyle w:val="PargrafodaLista"/>
        <w:numPr>
          <w:ilvl w:val="0"/>
          <w:numId w:val="18"/>
        </w:numPr>
        <w:rPr>
          <w:rFonts w:asciiTheme="minorHAnsi" w:eastAsia="Arial Narrow" w:hAnsiTheme="minorHAnsi" w:cstheme="minorHAnsi"/>
        </w:rPr>
      </w:pPr>
      <w:r w:rsidRPr="0023443D">
        <w:rPr>
          <w:rFonts w:asciiTheme="minorHAnsi" w:eastAsia="Arial Narrow" w:hAnsiTheme="minorHAnsi" w:cstheme="minorHAnsi"/>
        </w:rPr>
        <w:t>Nós:</w:t>
      </w:r>
      <w:r w:rsidR="00673601">
        <w:rPr>
          <w:rFonts w:asciiTheme="minorHAnsi" w:eastAsia="Arial Narrow" w:hAnsiTheme="minorHAnsi" w:cstheme="minorHAnsi"/>
        </w:rPr>
        <w:t xml:space="preserve"> THREE.</w:t>
      </w:r>
      <w:r w:rsidRPr="0023443D">
        <w:rPr>
          <w:rFonts w:asciiTheme="minorHAnsi" w:eastAsia="Arial Narrow" w:hAnsiTheme="minorHAnsi" w:cstheme="minorHAnsi"/>
        </w:rPr>
        <w:t>CylinderGeometry</w:t>
      </w:r>
    </w:p>
    <w:p w14:paraId="55603E48" w14:textId="581DF80E" w:rsidR="0023443D" w:rsidRPr="0023443D" w:rsidRDefault="00673601" w:rsidP="0023443D">
      <w:pPr>
        <w:pStyle w:val="PargrafodaLista"/>
        <w:numPr>
          <w:ilvl w:val="0"/>
          <w:numId w:val="18"/>
        </w:numPr>
        <w:rPr>
          <w:rFonts w:asciiTheme="minorHAnsi" w:eastAsia="Arial Narrow" w:hAnsiTheme="minorHAnsi" w:cstheme="minorHAnsi"/>
        </w:rPr>
      </w:pPr>
      <w:r>
        <w:rPr>
          <w:rFonts w:asciiTheme="minorHAnsi" w:eastAsia="Arial Narrow" w:hAnsiTheme="minorHAnsi" w:cstheme="minorHAnsi"/>
        </w:rPr>
        <w:t>E</w:t>
      </w:r>
      <w:r w:rsidR="0023443D" w:rsidRPr="0023443D">
        <w:rPr>
          <w:rFonts w:asciiTheme="minorHAnsi" w:eastAsia="Arial Narrow" w:hAnsiTheme="minorHAnsi" w:cstheme="minorHAnsi"/>
        </w:rPr>
        <w:t xml:space="preserve">lementos </w:t>
      </w:r>
      <w:r>
        <w:rPr>
          <w:rFonts w:asciiTheme="minorHAnsi" w:eastAsia="Arial Narrow" w:hAnsiTheme="minorHAnsi" w:cstheme="minorHAnsi"/>
        </w:rPr>
        <w:t>de L</w:t>
      </w:r>
      <w:r w:rsidR="0023443D" w:rsidRPr="0023443D">
        <w:rPr>
          <w:rFonts w:asciiTheme="minorHAnsi" w:eastAsia="Arial Narrow" w:hAnsiTheme="minorHAnsi" w:cstheme="minorHAnsi"/>
        </w:rPr>
        <w:t>iga</w:t>
      </w:r>
      <w:r>
        <w:rPr>
          <w:rFonts w:asciiTheme="minorHAnsi" w:eastAsia="Arial Narrow" w:hAnsiTheme="minorHAnsi" w:cstheme="minorHAnsi"/>
        </w:rPr>
        <w:t>çã</w:t>
      </w:r>
      <w:r w:rsidR="0023443D" w:rsidRPr="0023443D">
        <w:rPr>
          <w:rFonts w:asciiTheme="minorHAnsi" w:eastAsia="Arial Narrow" w:hAnsiTheme="minorHAnsi" w:cstheme="minorHAnsi"/>
        </w:rPr>
        <w:t>o</w:t>
      </w:r>
      <w:r>
        <w:rPr>
          <w:rFonts w:asciiTheme="minorHAnsi" w:eastAsia="Arial Narrow" w:hAnsiTheme="minorHAnsi" w:cstheme="minorHAnsi"/>
        </w:rPr>
        <w:t xml:space="preserve"> e Arcos</w:t>
      </w:r>
      <w:r w:rsidR="0023443D" w:rsidRPr="0023443D">
        <w:rPr>
          <w:rFonts w:asciiTheme="minorHAnsi" w:eastAsia="Arial Narrow" w:hAnsiTheme="minorHAnsi" w:cstheme="minorHAnsi"/>
        </w:rPr>
        <w:t xml:space="preserve">: </w:t>
      </w:r>
      <w:r>
        <w:rPr>
          <w:rFonts w:asciiTheme="minorHAnsi" w:eastAsia="Arial Narrow" w:hAnsiTheme="minorHAnsi" w:cstheme="minorHAnsi"/>
        </w:rPr>
        <w:t>THREE.</w:t>
      </w:r>
      <w:r w:rsidR="0023443D" w:rsidRPr="0023443D">
        <w:rPr>
          <w:rFonts w:asciiTheme="minorHAnsi" w:eastAsia="Arial Narrow" w:hAnsiTheme="minorHAnsi" w:cstheme="minorHAnsi"/>
        </w:rPr>
        <w:t>BoxGeometry</w:t>
      </w:r>
    </w:p>
    <w:p w14:paraId="4E184462" w14:textId="77777777" w:rsidR="0023443D" w:rsidRPr="0023443D" w:rsidRDefault="0023443D" w:rsidP="0023443D">
      <w:pPr>
        <w:pStyle w:val="PargrafodaLista"/>
        <w:numPr>
          <w:ilvl w:val="0"/>
          <w:numId w:val="18"/>
        </w:numPr>
        <w:rPr>
          <w:rFonts w:asciiTheme="minorHAnsi" w:eastAsia="Arial Narrow" w:hAnsiTheme="minorHAnsi" w:cstheme="minorHAnsi"/>
        </w:rPr>
      </w:pPr>
      <w:r w:rsidRPr="0023443D">
        <w:rPr>
          <w:rFonts w:asciiTheme="minorHAnsi" w:eastAsia="Arial Narrow" w:hAnsiTheme="minorHAnsi" w:cstheme="minorHAnsi"/>
        </w:rPr>
        <w:t>OrbitControls</w:t>
      </w:r>
    </w:p>
    <w:p w14:paraId="73B682F2" w14:textId="7A79AC61" w:rsidR="00505026" w:rsidRPr="00505026" w:rsidRDefault="00505026" w:rsidP="00505026">
      <w:pPr>
        <w:pStyle w:val="PargrafodaLista"/>
        <w:numPr>
          <w:ilvl w:val="0"/>
          <w:numId w:val="18"/>
        </w:numPr>
        <w:rPr>
          <w:rFonts w:asciiTheme="minorHAnsi" w:eastAsia="Arial Narrow" w:hAnsiTheme="minorHAnsi" w:cstheme="minorHAnsi"/>
        </w:rPr>
      </w:pPr>
      <w:proofErr w:type="spellStart"/>
      <w:r>
        <w:rPr>
          <w:rFonts w:asciiTheme="minorHAnsi" w:eastAsia="Arial Narrow" w:hAnsiTheme="minorHAnsi" w:cstheme="minorHAnsi"/>
        </w:rPr>
        <w:t>Ambient</w:t>
      </w:r>
      <w:proofErr w:type="spellEnd"/>
      <w:r>
        <w:rPr>
          <w:rFonts w:asciiTheme="minorHAnsi" w:eastAsia="Arial Narrow" w:hAnsiTheme="minorHAnsi" w:cstheme="minorHAnsi"/>
        </w:rPr>
        <w:t xml:space="preserve"> Light</w:t>
      </w:r>
    </w:p>
    <w:p w14:paraId="1404538C" w14:textId="77777777" w:rsidR="0023443D" w:rsidRPr="0023443D" w:rsidRDefault="0023443D" w:rsidP="0023443D">
      <w:pPr>
        <w:pStyle w:val="PargrafodaLista"/>
        <w:numPr>
          <w:ilvl w:val="0"/>
          <w:numId w:val="18"/>
        </w:numPr>
        <w:rPr>
          <w:rFonts w:asciiTheme="minorHAnsi" w:eastAsia="Arial Narrow" w:hAnsiTheme="minorHAnsi" w:cstheme="minorHAnsi"/>
        </w:rPr>
      </w:pPr>
      <w:r w:rsidRPr="0023443D">
        <w:rPr>
          <w:rFonts w:asciiTheme="minorHAnsi" w:eastAsia="Arial Narrow" w:hAnsiTheme="minorHAnsi" w:cstheme="minorHAnsi"/>
        </w:rPr>
        <w:t>SpotLight</w:t>
      </w:r>
    </w:p>
    <w:p w14:paraId="3D508484" w14:textId="0505E393" w:rsidR="00851C3E" w:rsidRPr="00E52AF7" w:rsidRDefault="0023443D" w:rsidP="0023443D">
      <w:pPr>
        <w:pStyle w:val="PargrafodaLista"/>
        <w:numPr>
          <w:ilvl w:val="0"/>
          <w:numId w:val="18"/>
        </w:numPr>
        <w:rPr>
          <w:rFonts w:asciiTheme="minorHAnsi" w:eastAsia="Arial Narrow" w:hAnsiTheme="minorHAnsi" w:cstheme="minorHAnsi"/>
        </w:rPr>
      </w:pPr>
      <w:r w:rsidRPr="0023443D">
        <w:rPr>
          <w:rFonts w:asciiTheme="minorHAnsi" w:eastAsia="Arial Narrow" w:hAnsiTheme="minorHAnsi" w:cstheme="minorHAnsi"/>
        </w:rPr>
        <w:t>TextureLoader</w:t>
      </w:r>
    </w:p>
    <w:p w14:paraId="0D744779" w14:textId="77777777" w:rsidR="00A87676" w:rsidRDefault="00A87676" w:rsidP="00481337">
      <w:pPr>
        <w:rPr>
          <w:rFonts w:eastAsia="Arial Narrow"/>
        </w:rPr>
      </w:pPr>
    </w:p>
    <w:p w14:paraId="550896B9" w14:textId="5B96B8B3" w:rsidR="00481337" w:rsidRDefault="00481337" w:rsidP="00481337">
      <w:pPr>
        <w:pStyle w:val="Ttulo2"/>
        <w:rPr>
          <w:rFonts w:eastAsia="Arial Narrow"/>
          <w:u w:val="single"/>
        </w:rPr>
      </w:pPr>
      <w:r>
        <w:rPr>
          <w:rFonts w:eastAsia="Arial Narrow"/>
          <w:u w:val="single"/>
        </w:rPr>
        <w:t>Interações Adotadas</w:t>
      </w:r>
    </w:p>
    <w:p w14:paraId="79C8D2D9" w14:textId="15117A4A" w:rsidR="00DD2073" w:rsidRDefault="00DD2073" w:rsidP="44F8D9B5">
      <w:pPr>
        <w:rPr>
          <w:rFonts w:eastAsia="Arial Narrow"/>
        </w:rPr>
      </w:pPr>
      <w:r w:rsidRPr="44F8D9B5">
        <w:rPr>
          <w:rFonts w:eastAsia="Arial Narrow"/>
        </w:rPr>
        <w:t>Na visualização da Rede Viária implementada é possível dar Zoom através</w:t>
      </w:r>
      <w:r w:rsidR="00AC131E" w:rsidRPr="44F8D9B5">
        <w:rPr>
          <w:rFonts w:eastAsia="Arial Narrow"/>
        </w:rPr>
        <w:t xml:space="preserve"> </w:t>
      </w:r>
      <w:r w:rsidR="0329E532" w:rsidRPr="44F8D9B5">
        <w:rPr>
          <w:rFonts w:eastAsia="Arial Narrow"/>
        </w:rPr>
        <w:t xml:space="preserve">de </w:t>
      </w:r>
      <w:proofErr w:type="spellStart"/>
      <w:r w:rsidR="0329E532" w:rsidRPr="44F8D9B5">
        <w:rPr>
          <w:rFonts w:eastAsia="Arial Narrow"/>
        </w:rPr>
        <w:t>scroll</w:t>
      </w:r>
      <w:proofErr w:type="spellEnd"/>
      <w:r w:rsidR="0329E532" w:rsidRPr="44F8D9B5">
        <w:rPr>
          <w:rFonts w:eastAsia="Arial Narrow"/>
        </w:rPr>
        <w:t xml:space="preserve"> na </w:t>
      </w:r>
      <w:proofErr w:type="spellStart"/>
      <w:r w:rsidR="0329E532" w:rsidRPr="44F8D9B5">
        <w:rPr>
          <w:rFonts w:eastAsia="Arial Narrow"/>
        </w:rPr>
        <w:t>wheel</w:t>
      </w:r>
      <w:proofErr w:type="spellEnd"/>
      <w:r w:rsidR="0329E532" w:rsidRPr="44F8D9B5">
        <w:rPr>
          <w:rFonts w:eastAsia="Arial Narrow"/>
        </w:rPr>
        <w:t xml:space="preserve"> do rato</w:t>
      </w:r>
      <w:r w:rsidRPr="44F8D9B5">
        <w:rPr>
          <w:rFonts w:eastAsia="Arial Narrow"/>
        </w:rPr>
        <w:t xml:space="preserve">, </w:t>
      </w:r>
      <w:r w:rsidR="6892448B" w:rsidRPr="44F8D9B5">
        <w:rPr>
          <w:rFonts w:eastAsia="Arial Narrow"/>
        </w:rPr>
        <w:t>mover arrastando o rato com o botão direito</w:t>
      </w:r>
      <w:r w:rsidR="61F56E0D" w:rsidRPr="44F8D9B5">
        <w:rPr>
          <w:rFonts w:eastAsia="Arial Narrow"/>
        </w:rPr>
        <w:t xml:space="preserve"> e rodar a câmara arrastando o botão esquerdo.</w:t>
      </w:r>
    </w:p>
    <w:p w14:paraId="030A5BC9" w14:textId="77777777" w:rsidR="00DD2073" w:rsidRDefault="00DD2073" w:rsidP="00481337">
      <w:pPr>
        <w:rPr>
          <w:rFonts w:eastAsia="Arial Narrow"/>
        </w:rPr>
      </w:pPr>
    </w:p>
    <w:p w14:paraId="443B93EF" w14:textId="0F08FBFF" w:rsidR="001C0C73" w:rsidRDefault="001C0C73" w:rsidP="00481337">
      <w:pPr>
        <w:rPr>
          <w:rFonts w:eastAsia="Arial Narrow"/>
        </w:rPr>
      </w:pPr>
      <w:r w:rsidRPr="001C0C73">
        <w:rPr>
          <w:rFonts w:eastAsia="Arial Narrow"/>
        </w:rPr>
        <w:t xml:space="preserve">Na visualização de navegação, o controlo do camião é realizado utilizando as teclas </w:t>
      </w:r>
      <w:proofErr w:type="spellStart"/>
      <w:r w:rsidR="72AA8141" w:rsidRPr="44F8D9B5">
        <w:rPr>
          <w:rFonts w:eastAsia="Arial Narrow"/>
        </w:rPr>
        <w:t>forward-arrow</w:t>
      </w:r>
      <w:proofErr w:type="spellEnd"/>
      <w:r w:rsidR="72AA8141" w:rsidRPr="44F8D9B5">
        <w:rPr>
          <w:rFonts w:eastAsia="Arial Narrow"/>
        </w:rPr>
        <w:t xml:space="preserve">, </w:t>
      </w:r>
      <w:proofErr w:type="spellStart"/>
      <w:r w:rsidR="72AA8141" w:rsidRPr="44F8D9B5">
        <w:rPr>
          <w:rFonts w:eastAsia="Arial Narrow"/>
        </w:rPr>
        <w:t>backwards-arrow</w:t>
      </w:r>
      <w:proofErr w:type="spellEnd"/>
      <w:r w:rsidR="72AA8141" w:rsidRPr="44F8D9B5">
        <w:rPr>
          <w:rFonts w:eastAsia="Arial Narrow"/>
        </w:rPr>
        <w:t xml:space="preserve">, </w:t>
      </w:r>
      <w:proofErr w:type="spellStart"/>
      <w:r w:rsidR="72AA8141" w:rsidRPr="44F8D9B5">
        <w:rPr>
          <w:rFonts w:eastAsia="Arial Narrow"/>
        </w:rPr>
        <w:t>left-arrow</w:t>
      </w:r>
      <w:proofErr w:type="spellEnd"/>
      <w:r w:rsidR="72AA8141" w:rsidRPr="44F8D9B5">
        <w:rPr>
          <w:rFonts w:eastAsia="Arial Narrow"/>
        </w:rPr>
        <w:t xml:space="preserve"> e </w:t>
      </w:r>
      <w:proofErr w:type="spellStart"/>
      <w:r w:rsidR="72AA8141" w:rsidRPr="44F8D9B5">
        <w:rPr>
          <w:rFonts w:eastAsia="Arial Narrow"/>
        </w:rPr>
        <w:t>right-arrow</w:t>
      </w:r>
      <w:proofErr w:type="spellEnd"/>
      <w:r w:rsidRPr="001C0C73">
        <w:rPr>
          <w:rFonts w:eastAsia="Arial Narrow"/>
        </w:rPr>
        <w:t xml:space="preserve"> para a movimentação (</w:t>
      </w:r>
      <w:proofErr w:type="spellStart"/>
      <w:r w:rsidR="46D2BE20" w:rsidRPr="44F8D9B5">
        <w:rPr>
          <w:rFonts w:eastAsia="Arial Narrow"/>
        </w:rPr>
        <w:t>forward-arrow</w:t>
      </w:r>
      <w:proofErr w:type="spellEnd"/>
      <w:r w:rsidRPr="001C0C73">
        <w:rPr>
          <w:rFonts w:eastAsia="Arial Narrow"/>
        </w:rPr>
        <w:t xml:space="preserve"> para a frente, </w:t>
      </w:r>
      <w:proofErr w:type="spellStart"/>
      <w:r w:rsidR="2B840097" w:rsidRPr="44F8D9B5">
        <w:rPr>
          <w:rFonts w:eastAsia="Arial Narrow"/>
        </w:rPr>
        <w:t>left-arrow</w:t>
      </w:r>
      <w:proofErr w:type="spellEnd"/>
      <w:r w:rsidRPr="001C0C73">
        <w:rPr>
          <w:rFonts w:eastAsia="Arial Narrow"/>
        </w:rPr>
        <w:t xml:space="preserve"> para a esquerda, </w:t>
      </w:r>
      <w:proofErr w:type="spellStart"/>
      <w:r w:rsidR="2B088F06" w:rsidRPr="44F8D9B5">
        <w:rPr>
          <w:rFonts w:eastAsia="Arial Narrow"/>
        </w:rPr>
        <w:t>backwards-arrow</w:t>
      </w:r>
      <w:proofErr w:type="spellEnd"/>
      <w:r w:rsidRPr="001C0C73">
        <w:rPr>
          <w:rFonts w:eastAsia="Arial Narrow"/>
        </w:rPr>
        <w:t xml:space="preserve"> para trás e </w:t>
      </w:r>
      <w:proofErr w:type="spellStart"/>
      <w:r w:rsidR="18D0AF31" w:rsidRPr="44F8D9B5">
        <w:rPr>
          <w:rFonts w:eastAsia="Arial Narrow"/>
        </w:rPr>
        <w:t>right-arrow</w:t>
      </w:r>
      <w:proofErr w:type="spellEnd"/>
      <w:r w:rsidRPr="001C0C73">
        <w:rPr>
          <w:rFonts w:eastAsia="Arial Narrow"/>
        </w:rPr>
        <w:t xml:space="preserve"> para a direita).</w:t>
      </w:r>
    </w:p>
    <w:p w14:paraId="22F888C4" w14:textId="77777777" w:rsidR="001C0C73" w:rsidRDefault="001C0C73" w:rsidP="00481337">
      <w:pPr>
        <w:rPr>
          <w:rFonts w:eastAsia="Arial Narrow"/>
        </w:rPr>
      </w:pPr>
    </w:p>
    <w:p w14:paraId="24359966" w14:textId="77777777" w:rsidR="001C0C73" w:rsidRDefault="001C0C73" w:rsidP="00481337">
      <w:pPr>
        <w:rPr>
          <w:rFonts w:eastAsia="Arial Narrow"/>
        </w:rPr>
      </w:pPr>
    </w:p>
    <w:p w14:paraId="4597FF3B" w14:textId="77777777" w:rsidR="001C0C73" w:rsidRDefault="001C0C73" w:rsidP="00481337">
      <w:pPr>
        <w:rPr>
          <w:rFonts w:eastAsia="Arial Narrow"/>
        </w:rPr>
      </w:pPr>
    </w:p>
    <w:p w14:paraId="6D604D3C" w14:textId="38C789B6" w:rsidR="00481337" w:rsidRDefault="00E152D6" w:rsidP="00481337">
      <w:pPr>
        <w:pStyle w:val="Ttulo2"/>
        <w:rPr>
          <w:rFonts w:eastAsia="Arial Narrow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8C0AF5" wp14:editId="59FAECAC">
            <wp:simplePos x="0" y="0"/>
            <wp:positionH relativeFrom="margin">
              <wp:align>center</wp:align>
            </wp:positionH>
            <wp:positionV relativeFrom="margin">
              <wp:posOffset>611293</wp:posOffset>
            </wp:positionV>
            <wp:extent cx="7636510" cy="4273550"/>
            <wp:effectExtent l="0" t="0" r="2540" b="0"/>
            <wp:wrapSquare wrapText="bothSides"/>
            <wp:docPr id="3" name="Imagem 3" descr="Uma imagem com texto,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éu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337">
        <w:rPr>
          <w:rFonts w:eastAsia="Arial Narrow"/>
          <w:u w:val="single"/>
        </w:rPr>
        <w:t>Solução Desenvolvida</w:t>
      </w:r>
    </w:p>
    <w:p w14:paraId="4523E6C2" w14:textId="1C385953" w:rsidR="001C0C73" w:rsidRPr="001C0C73" w:rsidRDefault="00505026" w:rsidP="00982A59">
      <w:pPr>
        <w:jc w:val="center"/>
        <w:rPr>
          <w:rFonts w:eastAsia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4ACBB28" wp14:editId="681EA6FC">
                <wp:simplePos x="0" y="0"/>
                <wp:positionH relativeFrom="column">
                  <wp:posOffset>-826770</wp:posOffset>
                </wp:positionH>
                <wp:positionV relativeFrom="paragraph">
                  <wp:posOffset>4567555</wp:posOffset>
                </wp:positionV>
                <wp:extent cx="7636510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6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91DF9" w14:textId="0DB7E736" w:rsidR="00505026" w:rsidRPr="00AC1B39" w:rsidRDefault="00505026" w:rsidP="00505026">
                            <w:pPr>
                              <w:pStyle w:val="Legenda"/>
                              <w:jc w:val="center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Rede Viária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CBB2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65.1pt;margin-top:359.65pt;width:601.3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GcFQIAADgEAAAOAAAAZHJzL2Uyb0RvYy54bWysU8Fu2zAMvQ/YPwi6L05aNBu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afPj/HZ+N6OUpNz89i5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" stroked="f">
                <v:textbox style="mso-fit-shape-to-text:t" inset="0,0,0,0">
                  <w:txbxContent>
                    <w:p w14:paraId="39591DF9" w14:textId="0DB7E736" w:rsidR="00505026" w:rsidRPr="00AC1B39" w:rsidRDefault="00505026" w:rsidP="00505026">
                      <w:pPr>
                        <w:pStyle w:val="Legenda"/>
                        <w:jc w:val="center"/>
                        <w:rPr>
                          <w:noProof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Rede Viária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C73" w:rsidRPr="001C0C73" w:rsidSect="00386789"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0613" w14:textId="77777777" w:rsidR="00B30414" w:rsidRDefault="00B30414">
      <w:r>
        <w:separator/>
      </w:r>
    </w:p>
  </w:endnote>
  <w:endnote w:type="continuationSeparator" w:id="0">
    <w:p w14:paraId="6307D837" w14:textId="77777777" w:rsidR="00B30414" w:rsidRDefault="00B30414">
      <w:r>
        <w:continuationSeparator/>
      </w:r>
    </w:p>
  </w:endnote>
  <w:endnote w:type="continuationNotice" w:id="1">
    <w:p w14:paraId="4B7AC7F0" w14:textId="77777777" w:rsidR="00B30414" w:rsidRDefault="00B304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5833A22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114339BA" w14:textId="6F0DCFC9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481337">
            <w:rPr>
              <w:sz w:val="20"/>
              <w:szCs w:val="20"/>
            </w:rPr>
            <w:t>025</w:t>
          </w:r>
          <w:r w:rsidR="00CA01E1">
            <w:rPr>
              <w:sz w:val="20"/>
              <w:szCs w:val="20"/>
            </w:rPr>
            <w:t xml:space="preserve"> Turma </w:t>
          </w:r>
          <w:r w:rsidR="00481337">
            <w:rPr>
              <w:sz w:val="20"/>
              <w:szCs w:val="20"/>
            </w:rPr>
            <w:t>3DF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5B0A4EF0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065A083E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9E808" w14:textId="77777777" w:rsidR="00B30414" w:rsidRDefault="00B30414">
      <w:r>
        <w:separator/>
      </w:r>
    </w:p>
  </w:footnote>
  <w:footnote w:type="continuationSeparator" w:id="0">
    <w:p w14:paraId="316EE465" w14:textId="77777777" w:rsidR="00B30414" w:rsidRDefault="00B30414">
      <w:r>
        <w:continuationSeparator/>
      </w:r>
    </w:p>
  </w:footnote>
  <w:footnote w:type="continuationNotice" w:id="1">
    <w:p w14:paraId="6219711E" w14:textId="77777777" w:rsidR="00B30414" w:rsidRDefault="00B3041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BF0B96"/>
    <w:multiLevelType w:val="hybridMultilevel"/>
    <w:tmpl w:val="60784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6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6237864">
    <w:abstractNumId w:val="14"/>
  </w:num>
  <w:num w:numId="2" w16cid:durableId="5320362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0572812">
    <w:abstractNumId w:val="15"/>
  </w:num>
  <w:num w:numId="4" w16cid:durableId="621233619">
    <w:abstractNumId w:val="0"/>
  </w:num>
  <w:num w:numId="5" w16cid:durableId="32538013">
    <w:abstractNumId w:val="11"/>
  </w:num>
  <w:num w:numId="6" w16cid:durableId="938753363">
    <w:abstractNumId w:val="12"/>
  </w:num>
  <w:num w:numId="7" w16cid:durableId="951401188">
    <w:abstractNumId w:val="9"/>
  </w:num>
  <w:num w:numId="8" w16cid:durableId="1647391968">
    <w:abstractNumId w:val="6"/>
  </w:num>
  <w:num w:numId="9" w16cid:durableId="1364280910">
    <w:abstractNumId w:val="1"/>
  </w:num>
  <w:num w:numId="10" w16cid:durableId="1258365049">
    <w:abstractNumId w:val="3"/>
  </w:num>
  <w:num w:numId="11" w16cid:durableId="1123159586">
    <w:abstractNumId w:val="13"/>
  </w:num>
  <w:num w:numId="12" w16cid:durableId="573856869">
    <w:abstractNumId w:val="16"/>
  </w:num>
  <w:num w:numId="13" w16cid:durableId="1834032315">
    <w:abstractNumId w:val="8"/>
  </w:num>
  <w:num w:numId="14" w16cid:durableId="1438910235">
    <w:abstractNumId w:val="2"/>
  </w:num>
  <w:num w:numId="15" w16cid:durableId="1130829595">
    <w:abstractNumId w:val="7"/>
  </w:num>
  <w:num w:numId="16" w16cid:durableId="889800460">
    <w:abstractNumId w:val="5"/>
  </w:num>
  <w:num w:numId="17" w16cid:durableId="1435906154">
    <w:abstractNumId w:val="10"/>
  </w:num>
  <w:num w:numId="18" w16cid:durableId="1120950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12172"/>
    <w:rsid w:val="00034768"/>
    <w:rsid w:val="00042E51"/>
    <w:rsid w:val="0005512A"/>
    <w:rsid w:val="000B2BD2"/>
    <w:rsid w:val="000C1ABE"/>
    <w:rsid w:val="000E55CE"/>
    <w:rsid w:val="001264B6"/>
    <w:rsid w:val="0013335E"/>
    <w:rsid w:val="001907B3"/>
    <w:rsid w:val="001C0C73"/>
    <w:rsid w:val="001E1403"/>
    <w:rsid w:val="001F5F0C"/>
    <w:rsid w:val="00205CE5"/>
    <w:rsid w:val="00212BEF"/>
    <w:rsid w:val="0023443D"/>
    <w:rsid w:val="0024535E"/>
    <w:rsid w:val="002A494F"/>
    <w:rsid w:val="002A66DB"/>
    <w:rsid w:val="002E5BDD"/>
    <w:rsid w:val="002F6EF2"/>
    <w:rsid w:val="00310386"/>
    <w:rsid w:val="00320533"/>
    <w:rsid w:val="00327E9B"/>
    <w:rsid w:val="00333300"/>
    <w:rsid w:val="00354DC1"/>
    <w:rsid w:val="00363774"/>
    <w:rsid w:val="00386789"/>
    <w:rsid w:val="00397BE1"/>
    <w:rsid w:val="003B263F"/>
    <w:rsid w:val="003C77C4"/>
    <w:rsid w:val="00443594"/>
    <w:rsid w:val="00445BE2"/>
    <w:rsid w:val="00451417"/>
    <w:rsid w:val="004568AA"/>
    <w:rsid w:val="00467091"/>
    <w:rsid w:val="004707AB"/>
    <w:rsid w:val="00472654"/>
    <w:rsid w:val="00481337"/>
    <w:rsid w:val="00487645"/>
    <w:rsid w:val="004A6F4A"/>
    <w:rsid w:val="004F679A"/>
    <w:rsid w:val="00505026"/>
    <w:rsid w:val="00533052"/>
    <w:rsid w:val="00571CAA"/>
    <w:rsid w:val="00581AFB"/>
    <w:rsid w:val="00594931"/>
    <w:rsid w:val="005A0F5B"/>
    <w:rsid w:val="005C4CA6"/>
    <w:rsid w:val="005F2CE5"/>
    <w:rsid w:val="00663640"/>
    <w:rsid w:val="00664B4C"/>
    <w:rsid w:val="00670979"/>
    <w:rsid w:val="00673601"/>
    <w:rsid w:val="00683BEF"/>
    <w:rsid w:val="00725EEA"/>
    <w:rsid w:val="00751F53"/>
    <w:rsid w:val="00762052"/>
    <w:rsid w:val="007F7522"/>
    <w:rsid w:val="00812700"/>
    <w:rsid w:val="00835203"/>
    <w:rsid w:val="00851C3E"/>
    <w:rsid w:val="00880B40"/>
    <w:rsid w:val="008B0E11"/>
    <w:rsid w:val="008B3AB9"/>
    <w:rsid w:val="008C4775"/>
    <w:rsid w:val="008D01BB"/>
    <w:rsid w:val="008E1C1A"/>
    <w:rsid w:val="008E423A"/>
    <w:rsid w:val="00911CCA"/>
    <w:rsid w:val="00964655"/>
    <w:rsid w:val="00982A59"/>
    <w:rsid w:val="00A23FD3"/>
    <w:rsid w:val="00A64535"/>
    <w:rsid w:val="00A87676"/>
    <w:rsid w:val="00AC131E"/>
    <w:rsid w:val="00AD31F4"/>
    <w:rsid w:val="00AD7CB4"/>
    <w:rsid w:val="00AF604E"/>
    <w:rsid w:val="00B30414"/>
    <w:rsid w:val="00B731BA"/>
    <w:rsid w:val="00B9748E"/>
    <w:rsid w:val="00BA3C7D"/>
    <w:rsid w:val="00C15011"/>
    <w:rsid w:val="00C33DC6"/>
    <w:rsid w:val="00C52C43"/>
    <w:rsid w:val="00C65B33"/>
    <w:rsid w:val="00C65D63"/>
    <w:rsid w:val="00C7793C"/>
    <w:rsid w:val="00C811F8"/>
    <w:rsid w:val="00CA01E1"/>
    <w:rsid w:val="00CB0143"/>
    <w:rsid w:val="00CB7B08"/>
    <w:rsid w:val="00CD2826"/>
    <w:rsid w:val="00CF4C1D"/>
    <w:rsid w:val="00D0371C"/>
    <w:rsid w:val="00D12052"/>
    <w:rsid w:val="00D95885"/>
    <w:rsid w:val="00DA360E"/>
    <w:rsid w:val="00DB16FA"/>
    <w:rsid w:val="00DB74E5"/>
    <w:rsid w:val="00DD2073"/>
    <w:rsid w:val="00DD55C9"/>
    <w:rsid w:val="00DD7033"/>
    <w:rsid w:val="00E152D6"/>
    <w:rsid w:val="00E16B5D"/>
    <w:rsid w:val="00E177A7"/>
    <w:rsid w:val="00E21D17"/>
    <w:rsid w:val="00E2776B"/>
    <w:rsid w:val="00E32082"/>
    <w:rsid w:val="00E52AF7"/>
    <w:rsid w:val="00E73332"/>
    <w:rsid w:val="00E81BB4"/>
    <w:rsid w:val="00E97EB8"/>
    <w:rsid w:val="00EA2D91"/>
    <w:rsid w:val="00ED0231"/>
    <w:rsid w:val="00F916C3"/>
    <w:rsid w:val="00FE7800"/>
    <w:rsid w:val="00FF3BBF"/>
    <w:rsid w:val="0329E532"/>
    <w:rsid w:val="149D098C"/>
    <w:rsid w:val="18D0AF31"/>
    <w:rsid w:val="1CB46D21"/>
    <w:rsid w:val="2B088F06"/>
    <w:rsid w:val="2B840097"/>
    <w:rsid w:val="30D07A93"/>
    <w:rsid w:val="3118FFE2"/>
    <w:rsid w:val="44F8D9B5"/>
    <w:rsid w:val="46D2BE20"/>
    <w:rsid w:val="48307A77"/>
    <w:rsid w:val="54F0A314"/>
    <w:rsid w:val="61F56E0D"/>
    <w:rsid w:val="6445E3C8"/>
    <w:rsid w:val="6892448B"/>
    <w:rsid w:val="6B8327F6"/>
    <w:rsid w:val="72AA8141"/>
    <w:rsid w:val="79ABA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customStyle="1" w:styleId="paragraph">
    <w:name w:val="paragraph"/>
    <w:basedOn w:val="Normal"/>
    <w:rsid w:val="0048133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customStyle="1" w:styleId="normaltextrun">
    <w:name w:val="normaltextrun"/>
    <w:basedOn w:val="Tipodeletrapredefinidodopargrafo"/>
    <w:rsid w:val="00481337"/>
  </w:style>
  <w:style w:type="character" w:customStyle="1" w:styleId="eop">
    <w:name w:val="eop"/>
    <w:basedOn w:val="Tipodeletrapredefinidodopargrafo"/>
    <w:rsid w:val="00481337"/>
  </w:style>
  <w:style w:type="paragraph" w:styleId="Legenda">
    <w:name w:val="caption"/>
    <w:basedOn w:val="Normal"/>
    <w:next w:val="Normal"/>
    <w:unhideWhenUsed/>
    <w:qFormat/>
    <w:rsid w:val="008B3AB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8148DC11A2340B0E3A1582DC7A633" ma:contentTypeVersion="2" ma:contentTypeDescription="Create a new document." ma:contentTypeScope="" ma:versionID="0e8cc53861153af8e05254d1e57f1f17">
  <xsd:schema xmlns:xsd="http://www.w3.org/2001/XMLSchema" xmlns:xs="http://www.w3.org/2001/XMLSchema" xmlns:p="http://schemas.microsoft.com/office/2006/metadata/properties" xmlns:ns2="20dd9098-7c70-416c-b5b3-2381213f8d32" targetNamespace="http://schemas.microsoft.com/office/2006/metadata/properties" ma:root="true" ma:fieldsID="63fa9452698ee0e8357fd45df3d4ce0c" ns2:_="">
    <xsd:import namespace="20dd9098-7c70-416c-b5b3-2381213f8d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d9098-7c70-416c-b5b3-2381213f8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BEDE48-8084-4B96-AB27-D393C6131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d9098-7c70-416c-b5b3-2381213f8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26</TotalTime>
  <Pages>3</Pages>
  <Words>247</Words>
  <Characters>1336</Characters>
  <Application>Microsoft Office Word</Application>
  <DocSecurity>0</DocSecurity>
  <Lines>11</Lines>
  <Paragraphs>3</Paragraphs>
  <ScaleCrop>false</ScaleCrop>
  <Company>ISEP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Rita Sobral (1201386)</cp:lastModifiedBy>
  <cp:revision>43</cp:revision>
  <cp:lastPrinted>2020-09-23T10:56:00Z</cp:lastPrinted>
  <dcterms:created xsi:type="dcterms:W3CDTF">2021-10-08T16:26:00Z</dcterms:created>
  <dcterms:modified xsi:type="dcterms:W3CDTF">2023-01-08T17:36:00Z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0x01010015C8148DC11A2340B0E3A1582DC7A633</vt:lpwstr>
  </property>
</Properties>
</file>